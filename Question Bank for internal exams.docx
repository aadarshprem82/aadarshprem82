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D61" w:rsidRPr="00095C2C" w:rsidRDefault="00A92D61" w:rsidP="00A92D61">
      <w:pPr>
        <w:pStyle w:val="Heading1"/>
        <w:spacing w:before="70" w:line="382" w:lineRule="exact"/>
        <w:ind w:left="1440"/>
        <w:rPr>
          <w:sz w:val="48"/>
          <w:szCs w:val="48"/>
        </w:rPr>
      </w:pPr>
      <w:bookmarkStart w:id="0" w:name="_Hlk92653962"/>
      <w:r w:rsidRPr="008265A3"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144C2F4" wp14:editId="45F7C310">
            <wp:simplePos x="0" y="0"/>
            <wp:positionH relativeFrom="column">
              <wp:posOffset>187960</wp:posOffset>
            </wp:positionH>
            <wp:positionV relativeFrom="paragraph">
              <wp:posOffset>-119380</wp:posOffset>
            </wp:positionV>
            <wp:extent cx="635887" cy="844062"/>
            <wp:effectExtent l="0" t="0" r="0" b="0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5C00807-E69B-4F24-BD17-A2CA8FD79B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95C00807-E69B-4F24-BD17-A2CA8FD79B1F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87" cy="84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95C2C">
        <w:rPr>
          <w:sz w:val="48"/>
          <w:szCs w:val="48"/>
        </w:rPr>
        <w:t>Bosco Technical Training Society</w:t>
      </w:r>
    </w:p>
    <w:p w:rsidR="00A92D61" w:rsidRPr="00095C2C" w:rsidRDefault="00A92D61" w:rsidP="00A92D61">
      <w:pPr>
        <w:spacing w:line="334" w:lineRule="exact"/>
        <w:ind w:left="2850" w:firstLine="30"/>
        <w:rPr>
          <w:b/>
          <w:sz w:val="24"/>
          <w:szCs w:val="24"/>
        </w:rPr>
      </w:pPr>
      <w:r w:rsidRPr="00095C2C">
        <w:rPr>
          <w:b/>
          <w:sz w:val="24"/>
          <w:szCs w:val="24"/>
        </w:rPr>
        <w:t xml:space="preserve"> (S-55116 OF 2006), PAN: AABTB0967G  </w:t>
      </w:r>
    </w:p>
    <w:p w:rsidR="00A92D61" w:rsidRDefault="00A92D61" w:rsidP="00A92D61">
      <w:pPr>
        <w:spacing w:line="334" w:lineRule="exact"/>
        <w:jc w:val="center"/>
        <w:rPr>
          <w:b/>
          <w:sz w:val="24"/>
          <w:szCs w:val="24"/>
        </w:rPr>
      </w:pPr>
      <w:r w:rsidRPr="00095C2C">
        <w:rPr>
          <w:b/>
          <w:sz w:val="24"/>
          <w:szCs w:val="24"/>
        </w:rPr>
        <w:t>Affiliated to GGSIP University</w:t>
      </w:r>
      <w:r>
        <w:rPr>
          <w:b/>
          <w:sz w:val="24"/>
          <w:szCs w:val="24"/>
        </w:rPr>
        <w:t>, Delhi</w:t>
      </w:r>
    </w:p>
    <w:p w:rsidR="00A92D61" w:rsidRPr="00095C2C" w:rsidRDefault="00A92D61" w:rsidP="00A92D61">
      <w:pPr>
        <w:spacing w:line="334" w:lineRule="exact"/>
        <w:jc w:val="center"/>
        <w:rPr>
          <w:b/>
          <w:sz w:val="24"/>
          <w:szCs w:val="24"/>
        </w:rPr>
      </w:pPr>
      <w:r w:rsidRPr="00095C2C">
        <w:rPr>
          <w:b/>
          <w:sz w:val="24"/>
          <w:szCs w:val="24"/>
        </w:rPr>
        <w:t>Don Bosco Technical School, Okhla Road, New Delhi-110025</w:t>
      </w:r>
      <w:r>
        <w:rPr>
          <w:b/>
          <w:sz w:val="24"/>
          <w:szCs w:val="24"/>
        </w:rPr>
        <w:t xml:space="preserve"> </w:t>
      </w:r>
      <w:r w:rsidRPr="00095C2C">
        <w:rPr>
          <w:b/>
          <w:sz w:val="24"/>
          <w:szCs w:val="24"/>
        </w:rPr>
        <w:t>011-41033889</w:t>
      </w:r>
    </w:p>
    <w:bookmarkEnd w:id="0"/>
    <w:p w:rsidR="00A92D61" w:rsidRDefault="00A92D61" w:rsidP="00A92D61">
      <w:pPr>
        <w:tabs>
          <w:tab w:val="left" w:pos="6600"/>
        </w:tabs>
        <w:ind w:left="120"/>
        <w:rPr>
          <w:sz w:val="20"/>
        </w:rPr>
      </w:pPr>
    </w:p>
    <w:p w:rsidR="00E25C22" w:rsidRPr="00044539" w:rsidRDefault="00E25C22" w:rsidP="00E25C22">
      <w:pPr>
        <w:jc w:val="center"/>
        <w:rPr>
          <w:b/>
          <w:sz w:val="32"/>
          <w:szCs w:val="24"/>
        </w:rPr>
      </w:pPr>
      <w:r w:rsidRPr="00044539">
        <w:rPr>
          <w:b/>
          <w:sz w:val="32"/>
          <w:szCs w:val="24"/>
        </w:rPr>
        <w:t>ACADEMIC SESSION AUG 2021 - JULY 2022</w:t>
      </w:r>
    </w:p>
    <w:p w:rsidR="00E25C22" w:rsidRPr="00044539" w:rsidRDefault="00E25C22" w:rsidP="00E25C22">
      <w:pPr>
        <w:jc w:val="center"/>
        <w:rPr>
          <w:b/>
          <w:sz w:val="32"/>
          <w:szCs w:val="24"/>
        </w:rPr>
      </w:pPr>
      <w:r w:rsidRPr="00044539">
        <w:rPr>
          <w:b/>
          <w:sz w:val="32"/>
          <w:szCs w:val="24"/>
        </w:rPr>
        <w:t>BCA BATCH (202</w:t>
      </w:r>
      <w:r>
        <w:rPr>
          <w:b/>
          <w:sz w:val="32"/>
          <w:szCs w:val="24"/>
        </w:rPr>
        <w:t>0</w:t>
      </w:r>
      <w:r w:rsidRPr="00044539">
        <w:rPr>
          <w:b/>
          <w:sz w:val="32"/>
          <w:szCs w:val="24"/>
        </w:rPr>
        <w:t>-202</w:t>
      </w:r>
      <w:r>
        <w:rPr>
          <w:b/>
          <w:sz w:val="32"/>
          <w:szCs w:val="24"/>
        </w:rPr>
        <w:t>3</w:t>
      </w:r>
      <w:r w:rsidRPr="00044539">
        <w:rPr>
          <w:b/>
          <w:sz w:val="32"/>
          <w:szCs w:val="24"/>
        </w:rPr>
        <w:t>)</w:t>
      </w:r>
    </w:p>
    <w:p w:rsidR="00E25C22" w:rsidRPr="00044539" w:rsidRDefault="00E25C22" w:rsidP="00E25C22">
      <w:pPr>
        <w:jc w:val="center"/>
        <w:rPr>
          <w:b/>
          <w:sz w:val="32"/>
          <w:szCs w:val="24"/>
        </w:rPr>
      </w:pPr>
      <w:r w:rsidRPr="00044539">
        <w:rPr>
          <w:b/>
          <w:sz w:val="32"/>
          <w:szCs w:val="24"/>
        </w:rPr>
        <w:t>SEMESTER – I</w:t>
      </w:r>
      <w:r>
        <w:rPr>
          <w:b/>
          <w:sz w:val="32"/>
          <w:szCs w:val="24"/>
        </w:rPr>
        <w:t>V</w:t>
      </w:r>
    </w:p>
    <w:p w:rsidR="000A390A" w:rsidRDefault="000A390A" w:rsidP="000A390A">
      <w:pPr>
        <w:jc w:val="center"/>
        <w:rPr>
          <w:b/>
          <w:sz w:val="28"/>
        </w:rPr>
      </w:pPr>
    </w:p>
    <w:p w:rsidR="00A92D61" w:rsidRPr="000A390A" w:rsidRDefault="000A390A" w:rsidP="000A390A">
      <w:pPr>
        <w:jc w:val="center"/>
        <w:rPr>
          <w:b/>
          <w:sz w:val="28"/>
        </w:rPr>
      </w:pPr>
      <w:r w:rsidRPr="000A390A">
        <w:rPr>
          <w:b/>
          <w:sz w:val="28"/>
        </w:rPr>
        <w:t>BCA 204: Web Technologies</w:t>
      </w:r>
    </w:p>
    <w:p w:rsidR="00E25C22" w:rsidRDefault="00E25C22"/>
    <w:p w:rsidR="00A92D61" w:rsidRPr="00DE3595" w:rsidRDefault="00E25C22" w:rsidP="003A7F49">
      <w:pPr>
        <w:spacing w:line="276" w:lineRule="auto"/>
        <w:jc w:val="center"/>
        <w:rPr>
          <w:b/>
          <w:sz w:val="28"/>
          <w:szCs w:val="24"/>
        </w:rPr>
      </w:pPr>
      <w:r w:rsidRPr="00DE3595">
        <w:rPr>
          <w:b/>
          <w:sz w:val="28"/>
          <w:szCs w:val="24"/>
        </w:rPr>
        <w:t>Question Bank for Internal Examination</w:t>
      </w:r>
    </w:p>
    <w:p w:rsidR="00DE3595" w:rsidRDefault="00DE3595" w:rsidP="003A7F49">
      <w:pPr>
        <w:spacing w:line="276" w:lineRule="auto"/>
        <w:rPr>
          <w:sz w:val="24"/>
          <w:szCs w:val="24"/>
        </w:rPr>
      </w:pPr>
    </w:p>
    <w:p w:rsidR="005D1794" w:rsidRPr="00DE3595" w:rsidRDefault="005D1794" w:rsidP="003A7F49">
      <w:pPr>
        <w:spacing w:line="276" w:lineRule="auto"/>
        <w:rPr>
          <w:b/>
          <w:sz w:val="24"/>
          <w:szCs w:val="24"/>
        </w:rPr>
      </w:pPr>
      <w:r w:rsidRPr="00DE3595">
        <w:rPr>
          <w:b/>
          <w:sz w:val="24"/>
          <w:szCs w:val="24"/>
        </w:rPr>
        <w:t xml:space="preserve">Short Questions (Approx. 30 words for </w:t>
      </w:r>
      <w:r w:rsidR="00741BFC" w:rsidRPr="00DE3595">
        <w:rPr>
          <w:b/>
          <w:sz w:val="24"/>
          <w:szCs w:val="24"/>
        </w:rPr>
        <w:t>1</w:t>
      </w:r>
      <w:r w:rsidRPr="00DE3595">
        <w:rPr>
          <w:b/>
          <w:sz w:val="24"/>
          <w:szCs w:val="24"/>
        </w:rPr>
        <w:t xml:space="preserve"> </w:t>
      </w:r>
      <w:bookmarkStart w:id="1" w:name="_GoBack"/>
      <w:bookmarkEnd w:id="1"/>
      <w:r w:rsidR="00517ECF" w:rsidRPr="00DE3595">
        <w:rPr>
          <w:b/>
          <w:sz w:val="24"/>
          <w:szCs w:val="24"/>
        </w:rPr>
        <w:t>mark</w:t>
      </w:r>
      <w:r w:rsidRPr="00DE3595">
        <w:rPr>
          <w:b/>
          <w:sz w:val="24"/>
          <w:szCs w:val="24"/>
        </w:rPr>
        <w:t xml:space="preserve"> each)</w:t>
      </w:r>
    </w:p>
    <w:p w:rsidR="005D1794" w:rsidRPr="003A7F49" w:rsidRDefault="005D1794" w:rsidP="003A7F49">
      <w:pPr>
        <w:spacing w:line="276" w:lineRule="auto"/>
        <w:rPr>
          <w:sz w:val="24"/>
          <w:szCs w:val="24"/>
        </w:rPr>
      </w:pPr>
    </w:p>
    <w:p w:rsidR="005D1794" w:rsidRPr="00DE3595" w:rsidRDefault="005D1794" w:rsidP="00DE3595">
      <w:pPr>
        <w:spacing w:line="276" w:lineRule="auto"/>
        <w:jc w:val="center"/>
        <w:rPr>
          <w:b/>
          <w:sz w:val="24"/>
          <w:szCs w:val="24"/>
        </w:rPr>
      </w:pPr>
      <w:r w:rsidRPr="00DE3595">
        <w:rPr>
          <w:b/>
          <w:sz w:val="24"/>
          <w:szCs w:val="24"/>
        </w:rPr>
        <w:t>UNIT - 1</w:t>
      </w:r>
    </w:p>
    <w:p w:rsidR="00741BFC" w:rsidRPr="003A7F49" w:rsidRDefault="005D1794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Q1.</w:t>
      </w:r>
      <w:r w:rsidR="00741BFC" w:rsidRPr="003A7F49">
        <w:rPr>
          <w:sz w:val="24"/>
          <w:szCs w:val="24"/>
        </w:rPr>
        <w:t xml:space="preserve"> </w:t>
      </w:r>
      <w:r w:rsidR="00741BFC" w:rsidRPr="003A7F49">
        <w:rPr>
          <w:sz w:val="24"/>
          <w:szCs w:val="24"/>
        </w:rPr>
        <w:t xml:space="preserve">What is Search engine? </w:t>
      </w:r>
    </w:p>
    <w:p w:rsidR="00741BFC" w:rsidRPr="003A7F49" w:rsidRDefault="00741BFC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 xml:space="preserve">Q2. </w:t>
      </w:r>
      <w:r w:rsidRPr="003A7F49">
        <w:rPr>
          <w:sz w:val="24"/>
          <w:szCs w:val="24"/>
        </w:rPr>
        <w:t xml:space="preserve">What do you mean by a web portal? </w:t>
      </w:r>
    </w:p>
    <w:p w:rsidR="00741BFC" w:rsidRPr="003A7F49" w:rsidRDefault="00741BFC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Q3. Name</w:t>
      </w:r>
      <w:r w:rsidRPr="003A7F49">
        <w:rPr>
          <w:sz w:val="24"/>
          <w:szCs w:val="24"/>
        </w:rPr>
        <w:t xml:space="preserve"> different types of web portals available.</w:t>
      </w:r>
    </w:p>
    <w:p w:rsidR="00741BFC" w:rsidRPr="003A7F49" w:rsidRDefault="00741BFC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</w:t>
      </w:r>
      <w:r w:rsidRPr="003A7F49">
        <w:rPr>
          <w:sz w:val="24"/>
          <w:szCs w:val="24"/>
        </w:rPr>
        <w:t>4</w:t>
      </w:r>
      <w:r w:rsidRPr="003A7F49">
        <w:rPr>
          <w:sz w:val="24"/>
          <w:szCs w:val="24"/>
        </w:rPr>
        <w:t>. Explain the protocol POP3?</w:t>
      </w:r>
    </w:p>
    <w:p w:rsidR="00741BFC" w:rsidRPr="003A7F49" w:rsidRDefault="00741BFC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 xml:space="preserve">Q5. Short note on </w:t>
      </w:r>
      <w:r w:rsidRPr="003A7F49">
        <w:rPr>
          <w:sz w:val="24"/>
          <w:szCs w:val="24"/>
        </w:rPr>
        <w:t>URL</w:t>
      </w:r>
      <w:r w:rsidRPr="003A7F49">
        <w:rPr>
          <w:sz w:val="24"/>
          <w:szCs w:val="24"/>
        </w:rPr>
        <w:t>.</w:t>
      </w:r>
    </w:p>
    <w:p w:rsidR="00741BFC" w:rsidRPr="003A7F49" w:rsidRDefault="00741BFC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</w:t>
      </w:r>
      <w:r w:rsidRPr="003A7F49">
        <w:rPr>
          <w:sz w:val="24"/>
          <w:szCs w:val="24"/>
        </w:rPr>
        <w:t>6</w:t>
      </w:r>
      <w:r w:rsidRPr="003A7F49">
        <w:rPr>
          <w:sz w:val="24"/>
          <w:szCs w:val="24"/>
        </w:rPr>
        <w:t>. Short note on</w:t>
      </w:r>
      <w:r w:rsidRPr="003A7F49">
        <w:rPr>
          <w:sz w:val="24"/>
          <w:szCs w:val="24"/>
        </w:rPr>
        <w:t xml:space="preserve"> </w:t>
      </w:r>
      <w:r w:rsidRPr="003A7F49">
        <w:rPr>
          <w:sz w:val="24"/>
          <w:szCs w:val="24"/>
        </w:rPr>
        <w:t>WWW</w:t>
      </w:r>
    </w:p>
    <w:p w:rsidR="00741BFC" w:rsidRPr="003A7F49" w:rsidRDefault="00741BFC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 xml:space="preserve">Q7. </w:t>
      </w:r>
      <w:r w:rsidRPr="003A7F49">
        <w:rPr>
          <w:sz w:val="24"/>
          <w:szCs w:val="24"/>
        </w:rPr>
        <w:t>Short note on</w:t>
      </w:r>
      <w:r w:rsidRPr="003A7F49">
        <w:rPr>
          <w:sz w:val="24"/>
          <w:szCs w:val="24"/>
        </w:rPr>
        <w:t xml:space="preserve"> </w:t>
      </w:r>
      <w:r w:rsidRPr="003A7F49">
        <w:rPr>
          <w:sz w:val="24"/>
          <w:szCs w:val="24"/>
        </w:rPr>
        <w:t>Internet</w:t>
      </w:r>
      <w:r w:rsidRPr="003A7F49">
        <w:rPr>
          <w:sz w:val="24"/>
          <w:szCs w:val="24"/>
        </w:rPr>
        <w:t>.</w:t>
      </w:r>
    </w:p>
    <w:p w:rsidR="00741BFC" w:rsidRPr="003A7F49" w:rsidRDefault="00741BFC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 xml:space="preserve">Q8. Differentiate between </w:t>
      </w:r>
      <w:r w:rsidRPr="003A7F49">
        <w:rPr>
          <w:sz w:val="24"/>
          <w:szCs w:val="24"/>
        </w:rPr>
        <w:t xml:space="preserve">Container vs </w:t>
      </w:r>
      <w:r w:rsidRPr="003A7F49">
        <w:rPr>
          <w:sz w:val="24"/>
          <w:szCs w:val="24"/>
        </w:rPr>
        <w:t>E</w:t>
      </w:r>
      <w:r w:rsidRPr="003A7F49">
        <w:rPr>
          <w:sz w:val="24"/>
          <w:szCs w:val="24"/>
        </w:rPr>
        <w:t>mpty tags</w:t>
      </w:r>
    </w:p>
    <w:p w:rsidR="00741BFC" w:rsidRPr="003A7F49" w:rsidRDefault="00741BFC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Q9. Name different types of list</w:t>
      </w:r>
      <w:r w:rsidR="00534336" w:rsidRPr="003A7F49">
        <w:rPr>
          <w:sz w:val="24"/>
          <w:szCs w:val="24"/>
        </w:rPr>
        <w:t>.</w:t>
      </w:r>
    </w:p>
    <w:p w:rsidR="00534336" w:rsidRPr="003A7F49" w:rsidRDefault="00534336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Q10. W</w:t>
      </w:r>
      <w:r w:rsidRPr="003A7F49">
        <w:rPr>
          <w:sz w:val="24"/>
          <w:szCs w:val="24"/>
        </w:rPr>
        <w:t>hat is domain?</w:t>
      </w:r>
    </w:p>
    <w:p w:rsidR="00534336" w:rsidRPr="003A7F49" w:rsidRDefault="00534336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 xml:space="preserve">Q11. </w:t>
      </w:r>
      <w:r w:rsidRPr="003A7F49">
        <w:rPr>
          <w:sz w:val="24"/>
          <w:szCs w:val="24"/>
        </w:rPr>
        <w:t xml:space="preserve">Name </w:t>
      </w:r>
      <w:r w:rsidRPr="003A7F49">
        <w:rPr>
          <w:sz w:val="24"/>
          <w:szCs w:val="24"/>
        </w:rPr>
        <w:t xml:space="preserve">any </w:t>
      </w:r>
      <w:r w:rsidRPr="003A7F49">
        <w:rPr>
          <w:sz w:val="24"/>
          <w:szCs w:val="24"/>
        </w:rPr>
        <w:t>four different domain names and their meaning.</w:t>
      </w:r>
    </w:p>
    <w:p w:rsidR="00534336" w:rsidRPr="003A7F49" w:rsidRDefault="00534336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Q12.</w:t>
      </w:r>
      <w:r w:rsidR="000560D1" w:rsidRPr="003A7F49">
        <w:rPr>
          <w:sz w:val="24"/>
          <w:szCs w:val="24"/>
        </w:rPr>
        <w:t xml:space="preserve"> Explain the term Newsgroup.</w:t>
      </w:r>
    </w:p>
    <w:p w:rsidR="00E75D9D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Q13.</w:t>
      </w:r>
      <w:r w:rsidR="00E75D9D" w:rsidRPr="003A7F49">
        <w:rPr>
          <w:sz w:val="24"/>
          <w:szCs w:val="24"/>
        </w:rPr>
        <w:t>What is HTML?</w:t>
      </w:r>
    </w:p>
    <w:p w:rsidR="0088523F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Q14.</w:t>
      </w:r>
      <w:r w:rsidR="00E75D9D" w:rsidRPr="003A7F49">
        <w:rPr>
          <w:sz w:val="24"/>
          <w:szCs w:val="24"/>
        </w:rPr>
        <w:t xml:space="preserve"> Difference between HTML elements and Tag.</w:t>
      </w:r>
    </w:p>
    <w:p w:rsidR="001D24DA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Q15.</w:t>
      </w:r>
      <w:r w:rsidR="00E75D9D" w:rsidRPr="003A7F49">
        <w:rPr>
          <w:sz w:val="24"/>
          <w:szCs w:val="24"/>
        </w:rPr>
        <w:t>What are attributes and how do you use them?</w:t>
      </w:r>
    </w:p>
    <w:p w:rsidR="001D24DA" w:rsidRPr="003A7F49" w:rsidRDefault="001D24DA" w:rsidP="003A7F49">
      <w:pPr>
        <w:spacing w:line="276" w:lineRule="auto"/>
        <w:rPr>
          <w:sz w:val="24"/>
          <w:szCs w:val="24"/>
        </w:rPr>
      </w:pPr>
    </w:p>
    <w:p w:rsidR="001D24DA" w:rsidRPr="00DE3595" w:rsidRDefault="001D24DA" w:rsidP="00DE3595">
      <w:pPr>
        <w:spacing w:line="276" w:lineRule="auto"/>
        <w:jc w:val="center"/>
        <w:rPr>
          <w:b/>
          <w:sz w:val="24"/>
          <w:szCs w:val="24"/>
        </w:rPr>
      </w:pPr>
      <w:r w:rsidRPr="00DE3595">
        <w:rPr>
          <w:b/>
          <w:sz w:val="24"/>
          <w:szCs w:val="24"/>
        </w:rPr>
        <w:t>UNIT - 2</w:t>
      </w:r>
    </w:p>
    <w:p w:rsidR="001D24DA" w:rsidRPr="003A7F49" w:rsidRDefault="001D24DA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Q16</w:t>
      </w:r>
      <w:r w:rsidR="00DD4C86" w:rsidRPr="003A7F49">
        <w:rPr>
          <w:sz w:val="24"/>
          <w:szCs w:val="24"/>
        </w:rPr>
        <w:t>.</w:t>
      </w:r>
      <w:r w:rsidR="00E75D9D" w:rsidRPr="003A7F49">
        <w:rPr>
          <w:sz w:val="24"/>
          <w:szCs w:val="24"/>
        </w:rPr>
        <w:t xml:space="preserve"> What are the limitations of CSS?</w:t>
      </w:r>
    </w:p>
    <w:p w:rsidR="00E75D9D" w:rsidRPr="00DE3595" w:rsidRDefault="00E75D9D" w:rsidP="00DE3595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Q17</w:t>
      </w:r>
      <w:r w:rsidRPr="00DE3595">
        <w:rPr>
          <w:sz w:val="24"/>
          <w:szCs w:val="24"/>
        </w:rPr>
        <w:t xml:space="preserve">. </w:t>
      </w:r>
      <w:r w:rsidRPr="00DE3595">
        <w:rPr>
          <w:bCs/>
        </w:rPr>
        <w:t>In how many ways can a CSS be integrated as a web page?</w:t>
      </w:r>
    </w:p>
    <w:p w:rsidR="00E75D9D" w:rsidRPr="00DE3595" w:rsidRDefault="00E75D9D" w:rsidP="00DE3595">
      <w:pPr>
        <w:spacing w:line="276" w:lineRule="auto"/>
        <w:rPr>
          <w:sz w:val="24"/>
          <w:szCs w:val="24"/>
        </w:rPr>
      </w:pPr>
      <w:r w:rsidRPr="00DE3595">
        <w:rPr>
          <w:sz w:val="24"/>
          <w:szCs w:val="24"/>
        </w:rPr>
        <w:t xml:space="preserve">Q18. </w:t>
      </w:r>
      <w:r w:rsidRPr="00DE3595">
        <w:rPr>
          <w:bCs/>
        </w:rPr>
        <w:t>What does CSS selector mean?</w:t>
      </w:r>
    </w:p>
    <w:p w:rsidR="00E75D9D" w:rsidRPr="00DE3595" w:rsidRDefault="00E75D9D" w:rsidP="00DE3595">
      <w:pPr>
        <w:spacing w:line="276" w:lineRule="auto"/>
        <w:rPr>
          <w:sz w:val="24"/>
          <w:szCs w:val="24"/>
        </w:rPr>
      </w:pPr>
      <w:r w:rsidRPr="00DE3595">
        <w:rPr>
          <w:sz w:val="24"/>
          <w:szCs w:val="24"/>
        </w:rPr>
        <w:t xml:space="preserve">Q19. </w:t>
      </w:r>
      <w:r w:rsidRPr="00DE3595">
        <w:rPr>
          <w:bCs/>
        </w:rPr>
        <w:t>Differentiate logical tags from physical tags?</w:t>
      </w:r>
    </w:p>
    <w:p w:rsidR="00E75D9D" w:rsidRPr="00DE3595" w:rsidRDefault="00E75D9D" w:rsidP="003A7F49">
      <w:pPr>
        <w:spacing w:line="276" w:lineRule="auto"/>
        <w:rPr>
          <w:bCs/>
        </w:rPr>
      </w:pPr>
      <w:r w:rsidRPr="00DE3595">
        <w:rPr>
          <w:sz w:val="24"/>
          <w:szCs w:val="24"/>
        </w:rPr>
        <w:t>Q20.</w:t>
      </w:r>
      <w:r w:rsidRPr="00DE3595">
        <w:t xml:space="preserve"> </w:t>
      </w:r>
      <w:r w:rsidRPr="00DE3595">
        <w:rPr>
          <w:bCs/>
        </w:rPr>
        <w:t xml:space="preserve">What is CSS Box </w:t>
      </w:r>
      <w:proofErr w:type="gramStart"/>
      <w:r w:rsidRPr="00DE3595">
        <w:rPr>
          <w:bCs/>
        </w:rPr>
        <w:t>Model</w:t>
      </w:r>
      <w:proofErr w:type="gramEnd"/>
    </w:p>
    <w:p w:rsidR="00E75D9D" w:rsidRPr="00DE3595" w:rsidRDefault="00E75D9D" w:rsidP="003A7F49">
      <w:pPr>
        <w:spacing w:line="276" w:lineRule="auto"/>
        <w:rPr>
          <w:sz w:val="24"/>
          <w:szCs w:val="24"/>
        </w:rPr>
      </w:pPr>
      <w:r w:rsidRPr="00DE3595">
        <w:rPr>
          <w:sz w:val="24"/>
          <w:szCs w:val="24"/>
        </w:rPr>
        <w:t>Q21. What are</w:t>
      </w:r>
      <w:r w:rsidR="00F8616E" w:rsidRPr="00DE3595">
        <w:rPr>
          <w:sz w:val="24"/>
          <w:szCs w:val="24"/>
        </w:rPr>
        <w:t xml:space="preserve"> the</w:t>
      </w:r>
      <w:r w:rsidRPr="00DE3595">
        <w:rPr>
          <w:sz w:val="24"/>
          <w:szCs w:val="24"/>
        </w:rPr>
        <w:t xml:space="preserve"> elem</w:t>
      </w:r>
      <w:r w:rsidR="00F8616E" w:rsidRPr="00DE3595">
        <w:rPr>
          <w:sz w:val="24"/>
          <w:szCs w:val="24"/>
        </w:rPr>
        <w:t>ents of CSS?</w:t>
      </w:r>
    </w:p>
    <w:p w:rsidR="00F8616E" w:rsidRPr="00DE3595" w:rsidRDefault="00F8616E" w:rsidP="00DE3595">
      <w:pPr>
        <w:spacing w:line="276" w:lineRule="auto"/>
        <w:rPr>
          <w:sz w:val="24"/>
          <w:szCs w:val="24"/>
        </w:rPr>
      </w:pPr>
      <w:r w:rsidRPr="00DE3595">
        <w:rPr>
          <w:sz w:val="24"/>
          <w:szCs w:val="24"/>
        </w:rPr>
        <w:t xml:space="preserve">Q22. </w:t>
      </w:r>
      <w:r w:rsidRPr="00DE3595">
        <w:rPr>
          <w:bCs/>
        </w:rPr>
        <w:t>Define the float property of CSS?</w:t>
      </w:r>
    </w:p>
    <w:p w:rsidR="00F8616E" w:rsidRPr="00DE3595" w:rsidRDefault="00F8616E" w:rsidP="003A7F49">
      <w:pPr>
        <w:spacing w:line="276" w:lineRule="auto"/>
        <w:rPr>
          <w:sz w:val="24"/>
          <w:szCs w:val="24"/>
        </w:rPr>
      </w:pPr>
      <w:r w:rsidRPr="00DE3595">
        <w:rPr>
          <w:sz w:val="24"/>
          <w:szCs w:val="24"/>
        </w:rPr>
        <w:t xml:space="preserve">Q23. </w:t>
      </w:r>
      <w:r w:rsidRPr="00DE3595">
        <w:rPr>
          <w:sz w:val="24"/>
          <w:szCs w:val="24"/>
        </w:rPr>
        <w:t xml:space="preserve">How to include </w:t>
      </w:r>
      <w:proofErr w:type="spellStart"/>
      <w:r w:rsidRPr="00DE3595">
        <w:rPr>
          <w:sz w:val="24"/>
          <w:szCs w:val="24"/>
        </w:rPr>
        <w:t>javascript</w:t>
      </w:r>
      <w:proofErr w:type="spellEnd"/>
      <w:r w:rsidRPr="00DE3595">
        <w:rPr>
          <w:sz w:val="24"/>
          <w:szCs w:val="24"/>
        </w:rPr>
        <w:t xml:space="preserve"> code in HTML?</w:t>
      </w:r>
    </w:p>
    <w:p w:rsidR="00F8616E" w:rsidRPr="00DE3595" w:rsidRDefault="00F8616E" w:rsidP="00DE3595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 xml:space="preserve">Q24. </w:t>
      </w:r>
      <w:r w:rsidRPr="00DE3595">
        <w:rPr>
          <w:sz w:val="24"/>
          <w:szCs w:val="24"/>
        </w:rPr>
        <w:t>When to use scripts in the head and when to use scripts in the body?</w:t>
      </w:r>
    </w:p>
    <w:p w:rsidR="00B20CE3" w:rsidRPr="00DE3595" w:rsidRDefault="00F8616E" w:rsidP="00DE3595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Q25.</w:t>
      </w:r>
      <w:r w:rsidR="00B20CE3" w:rsidRPr="00DE3595">
        <w:rPr>
          <w:sz w:val="24"/>
          <w:szCs w:val="24"/>
        </w:rPr>
        <w:t xml:space="preserve"> </w:t>
      </w:r>
      <w:r w:rsidR="00B20CE3" w:rsidRPr="00DE3595">
        <w:rPr>
          <w:sz w:val="24"/>
          <w:szCs w:val="24"/>
        </w:rPr>
        <w:t>What are JavaScript Data Types?</w:t>
      </w:r>
    </w:p>
    <w:p w:rsidR="00B20CE3" w:rsidRPr="00DE3595" w:rsidRDefault="00B20CE3" w:rsidP="00DE3595">
      <w:pPr>
        <w:spacing w:line="276" w:lineRule="auto"/>
        <w:rPr>
          <w:sz w:val="24"/>
          <w:szCs w:val="24"/>
        </w:rPr>
      </w:pPr>
      <w:r w:rsidRPr="00DE3595">
        <w:rPr>
          <w:sz w:val="24"/>
          <w:szCs w:val="24"/>
        </w:rPr>
        <w:t xml:space="preserve">Q26. </w:t>
      </w:r>
      <w:r w:rsidRPr="00DE3595">
        <w:rPr>
          <w:sz w:val="24"/>
          <w:szCs w:val="24"/>
        </w:rPr>
        <w:t>Which company developed JavaScript?</w:t>
      </w:r>
    </w:p>
    <w:p w:rsidR="00B20CE3" w:rsidRPr="00DE3595" w:rsidRDefault="00B20CE3" w:rsidP="00DE3595">
      <w:pPr>
        <w:spacing w:line="276" w:lineRule="auto"/>
        <w:rPr>
          <w:sz w:val="24"/>
          <w:szCs w:val="24"/>
        </w:rPr>
      </w:pPr>
      <w:r w:rsidRPr="00DE3595">
        <w:rPr>
          <w:sz w:val="24"/>
          <w:szCs w:val="24"/>
        </w:rPr>
        <w:t xml:space="preserve">Q27. </w:t>
      </w:r>
      <w:r w:rsidRPr="00DE3595">
        <w:rPr>
          <w:sz w:val="24"/>
          <w:szCs w:val="24"/>
        </w:rPr>
        <w:t>What are undeclared and undefined variables</w:t>
      </w:r>
      <w:r w:rsidRPr="00DE3595">
        <w:rPr>
          <w:sz w:val="24"/>
          <w:szCs w:val="24"/>
        </w:rPr>
        <w:t xml:space="preserve"> in JavaScript</w:t>
      </w:r>
      <w:r w:rsidRPr="00DE3595">
        <w:rPr>
          <w:sz w:val="24"/>
          <w:szCs w:val="24"/>
        </w:rPr>
        <w:t>?</w:t>
      </w:r>
    </w:p>
    <w:p w:rsidR="00B20CE3" w:rsidRPr="00DE3595" w:rsidRDefault="00B20CE3" w:rsidP="00DE3595">
      <w:pPr>
        <w:spacing w:line="276" w:lineRule="auto"/>
        <w:rPr>
          <w:sz w:val="24"/>
          <w:szCs w:val="24"/>
        </w:rPr>
      </w:pPr>
      <w:r w:rsidRPr="00DE3595">
        <w:rPr>
          <w:sz w:val="24"/>
          <w:szCs w:val="24"/>
        </w:rPr>
        <w:lastRenderedPageBreak/>
        <w:t xml:space="preserve">Q28. </w:t>
      </w:r>
      <w:r w:rsidRPr="00DE3595">
        <w:rPr>
          <w:sz w:val="24"/>
          <w:szCs w:val="24"/>
        </w:rPr>
        <w:t>What is === operator?</w:t>
      </w:r>
    </w:p>
    <w:p w:rsidR="00B20CE3" w:rsidRPr="00DE3595" w:rsidRDefault="00B20CE3" w:rsidP="003A7F49">
      <w:pPr>
        <w:spacing w:line="276" w:lineRule="auto"/>
        <w:rPr>
          <w:sz w:val="24"/>
          <w:szCs w:val="24"/>
        </w:rPr>
      </w:pPr>
      <w:r w:rsidRPr="00DE3595">
        <w:rPr>
          <w:sz w:val="24"/>
          <w:szCs w:val="24"/>
        </w:rPr>
        <w:t xml:space="preserve">Q29. </w:t>
      </w:r>
      <w:r w:rsidRPr="00DE3595">
        <w:rPr>
          <w:sz w:val="24"/>
          <w:szCs w:val="24"/>
        </w:rPr>
        <w:t xml:space="preserve">What is called Variable typing in </w:t>
      </w:r>
      <w:proofErr w:type="spellStart"/>
      <w:r w:rsidRPr="00DE3595">
        <w:rPr>
          <w:sz w:val="24"/>
          <w:szCs w:val="24"/>
        </w:rPr>
        <w:t>Javascript</w:t>
      </w:r>
      <w:proofErr w:type="spellEnd"/>
      <w:r w:rsidRPr="00DE3595">
        <w:rPr>
          <w:sz w:val="24"/>
          <w:szCs w:val="24"/>
        </w:rPr>
        <w:t>?</w:t>
      </w:r>
    </w:p>
    <w:p w:rsidR="00B20CE3" w:rsidRPr="00DE3595" w:rsidRDefault="00B20CE3" w:rsidP="00DE3595">
      <w:pPr>
        <w:spacing w:line="276" w:lineRule="auto"/>
        <w:rPr>
          <w:sz w:val="24"/>
          <w:szCs w:val="24"/>
        </w:rPr>
      </w:pPr>
      <w:r w:rsidRPr="00DE3595">
        <w:rPr>
          <w:sz w:val="24"/>
          <w:szCs w:val="24"/>
        </w:rPr>
        <w:t xml:space="preserve">Q30. </w:t>
      </w:r>
      <w:r w:rsidRPr="00DE3595">
        <w:rPr>
          <w:sz w:val="24"/>
          <w:szCs w:val="24"/>
        </w:rPr>
        <w:t>Difference between “==” and “===”</w:t>
      </w:r>
      <w:r w:rsidRPr="00DE3595">
        <w:rPr>
          <w:sz w:val="24"/>
          <w:szCs w:val="24"/>
        </w:rPr>
        <w:t>.</w:t>
      </w:r>
    </w:p>
    <w:p w:rsidR="001D24DA" w:rsidRPr="003A7F49" w:rsidRDefault="001D24DA" w:rsidP="003A7F49">
      <w:pPr>
        <w:spacing w:line="276" w:lineRule="auto"/>
        <w:rPr>
          <w:sz w:val="24"/>
          <w:szCs w:val="24"/>
        </w:rPr>
      </w:pPr>
    </w:p>
    <w:p w:rsidR="001D24DA" w:rsidRPr="00DE3595" w:rsidRDefault="001D24DA" w:rsidP="00DE3595">
      <w:pPr>
        <w:spacing w:line="276" w:lineRule="auto"/>
        <w:jc w:val="center"/>
        <w:rPr>
          <w:b/>
          <w:sz w:val="28"/>
          <w:szCs w:val="24"/>
        </w:rPr>
      </w:pPr>
      <w:r w:rsidRPr="00DE3595">
        <w:rPr>
          <w:b/>
          <w:sz w:val="28"/>
          <w:szCs w:val="24"/>
        </w:rPr>
        <w:t>Long Questions</w:t>
      </w:r>
    </w:p>
    <w:p w:rsidR="00DD4C86" w:rsidRPr="003A7F49" w:rsidRDefault="00DD4C86" w:rsidP="003A7F49">
      <w:pPr>
        <w:spacing w:line="276" w:lineRule="auto"/>
        <w:rPr>
          <w:sz w:val="24"/>
          <w:szCs w:val="24"/>
        </w:rPr>
      </w:pPr>
    </w:p>
    <w:p w:rsidR="00716869" w:rsidRPr="00DE3595" w:rsidRDefault="00716869" w:rsidP="00DE3595">
      <w:pPr>
        <w:spacing w:line="276" w:lineRule="auto"/>
        <w:jc w:val="center"/>
        <w:rPr>
          <w:b/>
          <w:sz w:val="24"/>
          <w:szCs w:val="24"/>
        </w:rPr>
      </w:pPr>
      <w:r w:rsidRPr="00DE3595">
        <w:rPr>
          <w:b/>
          <w:sz w:val="24"/>
          <w:szCs w:val="24"/>
        </w:rPr>
        <w:t>UNIT - 1</w:t>
      </w:r>
    </w:p>
    <w:p w:rsidR="0088523F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 xml:space="preserve">Q1. </w:t>
      </w:r>
      <w:bookmarkStart w:id="2" w:name="_Hlk99808784"/>
      <w:proofErr w:type="spellStart"/>
      <w:r w:rsidRPr="003A7F49">
        <w:rPr>
          <w:sz w:val="24"/>
          <w:szCs w:val="24"/>
        </w:rPr>
        <w:t>i</w:t>
      </w:r>
      <w:proofErr w:type="spellEnd"/>
      <w:r w:rsidRPr="003A7F49">
        <w:rPr>
          <w:sz w:val="24"/>
          <w:szCs w:val="24"/>
        </w:rPr>
        <w:t>) What is Search engine? How it works?</w:t>
      </w:r>
    </w:p>
    <w:p w:rsidR="0088523F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ii) What do you mean by Internet and Intranet? Also explain their merits and demerits.</w:t>
      </w:r>
    </w:p>
    <w:p w:rsidR="0088523F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ii) What do you mean by a web portal? Explain different types of web portals available.</w:t>
      </w:r>
    </w:p>
    <w:bookmarkEnd w:id="2"/>
    <w:p w:rsidR="0088523F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 xml:space="preserve">Q2. </w:t>
      </w:r>
      <w:proofErr w:type="spellStart"/>
      <w:r w:rsidRPr="003A7F49">
        <w:rPr>
          <w:sz w:val="24"/>
          <w:szCs w:val="24"/>
        </w:rPr>
        <w:t>i</w:t>
      </w:r>
      <w:proofErr w:type="spellEnd"/>
      <w:r w:rsidRPr="003A7F49">
        <w:rPr>
          <w:sz w:val="24"/>
          <w:szCs w:val="24"/>
        </w:rPr>
        <w:t>) Explain the protocol POP3?</w:t>
      </w:r>
    </w:p>
    <w:p w:rsidR="0088523F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 xml:space="preserve">ii) Write a </w:t>
      </w:r>
      <w:proofErr w:type="gramStart"/>
      <w:r w:rsidRPr="003A7F49">
        <w:rPr>
          <w:sz w:val="24"/>
          <w:szCs w:val="24"/>
        </w:rPr>
        <w:t>short notes</w:t>
      </w:r>
      <w:proofErr w:type="gramEnd"/>
      <w:r w:rsidRPr="003A7F49">
        <w:rPr>
          <w:sz w:val="24"/>
          <w:szCs w:val="24"/>
        </w:rPr>
        <w:t xml:space="preserve"> on</w:t>
      </w:r>
    </w:p>
    <w:p w:rsidR="0088523F" w:rsidRPr="003A7F49" w:rsidRDefault="0088523F" w:rsidP="00DE3595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URL</w:t>
      </w:r>
    </w:p>
    <w:p w:rsidR="0088523F" w:rsidRPr="003A7F49" w:rsidRDefault="0088523F" w:rsidP="00DE3595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WWW</w:t>
      </w:r>
    </w:p>
    <w:p w:rsidR="0088523F" w:rsidRPr="003A7F49" w:rsidRDefault="0088523F" w:rsidP="00DE3595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Internet</w:t>
      </w:r>
    </w:p>
    <w:p w:rsidR="0088523F" w:rsidRPr="003A7F49" w:rsidRDefault="0088523F" w:rsidP="00DE3595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Container vs empty tags</w:t>
      </w:r>
    </w:p>
    <w:p w:rsidR="0088523F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Q3.  Explain different types of lists. How do we decide which type of list is required?</w:t>
      </w:r>
    </w:p>
    <w:p w:rsidR="0088523F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Q4. Explain the various functions of browser. Name any two browsers.</w:t>
      </w:r>
    </w:p>
    <w:p w:rsidR="0088523F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Q5. a)  Write HTML code to design a form containing the following fields</w:t>
      </w:r>
    </w:p>
    <w:p w:rsidR="0088523F" w:rsidRPr="003A7F49" w:rsidRDefault="0088523F" w:rsidP="00DE3595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Name</w:t>
      </w:r>
      <w:r w:rsidRPr="003A7F49">
        <w:rPr>
          <w:sz w:val="24"/>
          <w:szCs w:val="24"/>
        </w:rPr>
        <w:tab/>
        <w:t>ii) Address</w:t>
      </w:r>
      <w:r w:rsidRPr="003A7F49">
        <w:rPr>
          <w:sz w:val="24"/>
          <w:szCs w:val="24"/>
        </w:rPr>
        <w:tab/>
        <w:t>iii) Mobile No</w:t>
      </w:r>
      <w:r w:rsidRPr="003A7F49">
        <w:rPr>
          <w:sz w:val="24"/>
          <w:szCs w:val="24"/>
        </w:rPr>
        <w:tab/>
        <w:t>iv) hobbies</w:t>
      </w:r>
      <w:r w:rsidRPr="003A7F49">
        <w:rPr>
          <w:sz w:val="24"/>
          <w:szCs w:val="24"/>
        </w:rPr>
        <w:tab/>
        <w:t>v) email</w:t>
      </w:r>
    </w:p>
    <w:p w:rsidR="0088523F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Also, make buttons to send the data and clear the data in the fields.</w:t>
      </w:r>
    </w:p>
    <w:p w:rsidR="0088523F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b) what is domain? Name four different domain names and their meaning.</w:t>
      </w:r>
    </w:p>
    <w:p w:rsidR="0088523F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Q6. a) Differentiate between client side and server-side maps. Write HTML code for server-side map covering all types of shapes.</w:t>
      </w:r>
    </w:p>
    <w:p w:rsidR="0088523F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b) What do you mean by a tag? Explain the following tags</w:t>
      </w:r>
    </w:p>
    <w:p w:rsidR="0088523F" w:rsidRPr="003A7F49" w:rsidRDefault="0088523F" w:rsidP="003A7F49">
      <w:pPr>
        <w:spacing w:line="276" w:lineRule="auto"/>
        <w:rPr>
          <w:sz w:val="24"/>
          <w:szCs w:val="24"/>
        </w:rPr>
      </w:pPr>
      <w:proofErr w:type="spellStart"/>
      <w:r w:rsidRPr="003A7F49">
        <w:rPr>
          <w:sz w:val="24"/>
          <w:szCs w:val="24"/>
        </w:rPr>
        <w:t>i</w:t>
      </w:r>
      <w:proofErr w:type="spellEnd"/>
      <w:r w:rsidRPr="003A7F49">
        <w:rPr>
          <w:sz w:val="24"/>
          <w:szCs w:val="24"/>
        </w:rPr>
        <w:t>) PRE</w:t>
      </w:r>
      <w:r w:rsidRPr="003A7F49">
        <w:rPr>
          <w:sz w:val="24"/>
          <w:szCs w:val="24"/>
        </w:rPr>
        <w:tab/>
      </w:r>
      <w:r w:rsidRPr="003A7F49">
        <w:rPr>
          <w:sz w:val="24"/>
          <w:szCs w:val="24"/>
        </w:rPr>
        <w:tab/>
        <w:t>ii) CITE</w:t>
      </w:r>
      <w:r w:rsidRPr="003A7F49">
        <w:rPr>
          <w:sz w:val="24"/>
          <w:szCs w:val="24"/>
        </w:rPr>
        <w:tab/>
      </w:r>
      <w:r w:rsidRPr="003A7F49">
        <w:rPr>
          <w:sz w:val="24"/>
          <w:szCs w:val="24"/>
        </w:rPr>
        <w:tab/>
        <w:t>iii) Q</w:t>
      </w:r>
      <w:r w:rsidRPr="003A7F49">
        <w:rPr>
          <w:sz w:val="24"/>
          <w:szCs w:val="24"/>
        </w:rPr>
        <w:tab/>
      </w:r>
      <w:r w:rsidRPr="003A7F49">
        <w:rPr>
          <w:sz w:val="24"/>
          <w:szCs w:val="24"/>
        </w:rPr>
        <w:tab/>
        <w:t>iv) EM</w:t>
      </w:r>
      <w:r w:rsidRPr="003A7F49">
        <w:rPr>
          <w:sz w:val="24"/>
          <w:szCs w:val="24"/>
        </w:rPr>
        <w:tab/>
      </w:r>
    </w:p>
    <w:p w:rsidR="0088523F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v) meta</w:t>
      </w:r>
      <w:r w:rsidRPr="003A7F49">
        <w:rPr>
          <w:sz w:val="24"/>
          <w:szCs w:val="24"/>
        </w:rPr>
        <w:tab/>
      </w:r>
      <w:r w:rsidRPr="003A7F49">
        <w:rPr>
          <w:sz w:val="24"/>
          <w:szCs w:val="24"/>
        </w:rPr>
        <w:tab/>
        <w:t>vi) map</w:t>
      </w:r>
      <w:r w:rsidRPr="003A7F49">
        <w:rPr>
          <w:sz w:val="24"/>
          <w:szCs w:val="24"/>
        </w:rPr>
        <w:tab/>
      </w:r>
      <w:r w:rsidRPr="003A7F49">
        <w:rPr>
          <w:sz w:val="24"/>
          <w:szCs w:val="24"/>
        </w:rPr>
        <w:tab/>
        <w:t>vii) link</w:t>
      </w:r>
    </w:p>
    <w:p w:rsidR="0088523F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</w:t>
      </w:r>
      <w:proofErr w:type="gramStart"/>
      <w:r w:rsidRPr="003A7F49">
        <w:rPr>
          <w:sz w:val="24"/>
          <w:szCs w:val="24"/>
        </w:rPr>
        <w:t>7.</w:t>
      </w:r>
      <w:bookmarkStart w:id="3" w:name="_Hlk99809034"/>
      <w:r w:rsidRPr="003A7F49">
        <w:rPr>
          <w:sz w:val="24"/>
          <w:szCs w:val="24"/>
        </w:rPr>
        <w:t>a</w:t>
      </w:r>
      <w:proofErr w:type="gramEnd"/>
      <w:r w:rsidRPr="003A7F49">
        <w:rPr>
          <w:sz w:val="24"/>
          <w:szCs w:val="24"/>
        </w:rPr>
        <w:t>) Compare the terms Browser and Search Engine.</w:t>
      </w:r>
    </w:p>
    <w:p w:rsidR="0088523F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b) Explain the term downloading.</w:t>
      </w:r>
    </w:p>
    <w:p w:rsidR="0088523F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c) Define WWW. What are the various features of WWW?</w:t>
      </w:r>
    </w:p>
    <w:p w:rsidR="0088523F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d) Describe HTTP and URL. What are the various components of frames? Explain briefly.</w:t>
      </w:r>
    </w:p>
    <w:p w:rsidR="0088523F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e) How does browser use html?</w:t>
      </w:r>
    </w:p>
    <w:bookmarkEnd w:id="3"/>
    <w:p w:rsidR="0088523F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</w:t>
      </w:r>
      <w:bookmarkStart w:id="4" w:name="_Hlk99808955"/>
      <w:r w:rsidRPr="003A7F49">
        <w:rPr>
          <w:sz w:val="24"/>
          <w:szCs w:val="24"/>
        </w:rPr>
        <w:t>8. Explain all the tags in Html with their syntax and functionality.</w:t>
      </w:r>
    </w:p>
    <w:bookmarkEnd w:id="4"/>
    <w:p w:rsidR="0088523F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Q9</w:t>
      </w:r>
      <w:r w:rsidR="00DE3595">
        <w:rPr>
          <w:sz w:val="24"/>
          <w:szCs w:val="24"/>
        </w:rPr>
        <w:t xml:space="preserve"> a</w:t>
      </w:r>
      <w:r w:rsidRPr="003A7F49">
        <w:rPr>
          <w:sz w:val="24"/>
          <w:szCs w:val="24"/>
        </w:rPr>
        <w:t>) Explain the steps to form floating frames in HTML. Write code to form a floating frame.</w:t>
      </w:r>
    </w:p>
    <w:p w:rsidR="0088523F" w:rsidRPr="003A7F49" w:rsidRDefault="00DE3595" w:rsidP="00DE359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88523F" w:rsidRPr="003A7F49">
        <w:rPr>
          <w:sz w:val="24"/>
          <w:szCs w:val="24"/>
        </w:rPr>
        <w:t>What is Hotspot? Explain different types by considering an Image Map of your choice.</w:t>
      </w:r>
    </w:p>
    <w:p w:rsidR="0088523F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 xml:space="preserve">Q10 </w:t>
      </w:r>
      <w:bookmarkStart w:id="5" w:name="_Hlk99808714"/>
      <w:r w:rsidRPr="003A7F49">
        <w:rPr>
          <w:sz w:val="24"/>
          <w:szCs w:val="24"/>
        </w:rPr>
        <w:t>a) What do you mean by E-mail and its protocols?</w:t>
      </w:r>
    </w:p>
    <w:p w:rsidR="0088523F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b) what is static web development?</w:t>
      </w:r>
    </w:p>
    <w:p w:rsidR="0088523F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 xml:space="preserve">c) Explain the difference between frames and </w:t>
      </w:r>
      <w:proofErr w:type="spellStart"/>
      <w:r w:rsidRPr="003A7F49">
        <w:rPr>
          <w:sz w:val="24"/>
          <w:szCs w:val="24"/>
        </w:rPr>
        <w:t>i</w:t>
      </w:r>
      <w:proofErr w:type="spellEnd"/>
      <w:r w:rsidRPr="003A7F49">
        <w:rPr>
          <w:sz w:val="24"/>
          <w:szCs w:val="24"/>
        </w:rPr>
        <w:t>-frames? What are the benefits of using frames in webpages?</w:t>
      </w:r>
    </w:p>
    <w:bookmarkEnd w:id="5"/>
    <w:p w:rsidR="00716869" w:rsidRDefault="004B5A3B" w:rsidP="003A7F4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Q11. a) Give a brief of WWW. Write the emergence of web also.</w:t>
      </w:r>
    </w:p>
    <w:p w:rsidR="004B5A3B" w:rsidRDefault="004B5A3B" w:rsidP="003A7F4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b) Explain the web browser in details with example.</w:t>
      </w:r>
    </w:p>
    <w:p w:rsidR="004B5A3B" w:rsidRDefault="004B5A3B" w:rsidP="003A7F4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Q12.a) How you create an HTML form?</w:t>
      </w:r>
    </w:p>
    <w:p w:rsidR="004B5A3B" w:rsidRDefault="004B5A3B" w:rsidP="003A7F4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b) Discuss the external and internal style sheets in detail.</w:t>
      </w:r>
    </w:p>
    <w:p w:rsidR="004B5A3B" w:rsidRDefault="004B5A3B" w:rsidP="003A7F4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Q13. a) Define HTML. Write the basic tags of HTML also.</w:t>
      </w:r>
    </w:p>
    <w:p w:rsidR="004B5A3B" w:rsidRDefault="004B5A3B" w:rsidP="003A7F4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b) Explain the external and internal linkage of HTML with example.</w:t>
      </w:r>
    </w:p>
    <w:p w:rsidR="004B5A3B" w:rsidRDefault="004B5A3B" w:rsidP="003A7F4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Q14.</w:t>
      </w:r>
      <w:r w:rsidR="00B356C3">
        <w:rPr>
          <w:sz w:val="24"/>
          <w:szCs w:val="24"/>
        </w:rPr>
        <w:t xml:space="preserve"> a) Explain different types of protocols (HTTP, FTP, SMTP, TELNET)?</w:t>
      </w:r>
    </w:p>
    <w:p w:rsidR="00B356C3" w:rsidRDefault="00B356C3" w:rsidP="003A7F4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b) Define web page. Explain Internet service provider.</w:t>
      </w:r>
    </w:p>
    <w:p w:rsidR="00B356C3" w:rsidRDefault="00B356C3" w:rsidP="003A7F4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c) Write advantages and application of Internet</w:t>
      </w:r>
    </w:p>
    <w:p w:rsidR="00B356C3" w:rsidRDefault="00B356C3" w:rsidP="003A7F4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Q15</w:t>
      </w:r>
      <w:r w:rsidR="007F6206">
        <w:rPr>
          <w:sz w:val="24"/>
          <w:szCs w:val="24"/>
        </w:rPr>
        <w:t>. a) Write the features and advantage of HTML</w:t>
      </w:r>
    </w:p>
    <w:p w:rsidR="007F6206" w:rsidRDefault="007F6206" w:rsidP="003A7F4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b) What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frames? Explain Hyperlink targets to a frame.</w:t>
      </w:r>
    </w:p>
    <w:p w:rsidR="00716869" w:rsidRPr="003A7F49" w:rsidRDefault="00716869" w:rsidP="003A7F49">
      <w:pPr>
        <w:spacing w:line="276" w:lineRule="auto"/>
        <w:rPr>
          <w:sz w:val="24"/>
          <w:szCs w:val="24"/>
        </w:rPr>
      </w:pPr>
    </w:p>
    <w:p w:rsidR="00716869" w:rsidRPr="003A7F49" w:rsidRDefault="00716869" w:rsidP="003A7F49">
      <w:pPr>
        <w:spacing w:line="276" w:lineRule="auto"/>
        <w:rPr>
          <w:sz w:val="24"/>
          <w:szCs w:val="24"/>
        </w:rPr>
      </w:pPr>
    </w:p>
    <w:p w:rsidR="00716869" w:rsidRDefault="00716869" w:rsidP="00DE3595">
      <w:pPr>
        <w:spacing w:line="276" w:lineRule="auto"/>
        <w:jc w:val="center"/>
        <w:rPr>
          <w:b/>
          <w:sz w:val="24"/>
          <w:szCs w:val="24"/>
        </w:rPr>
      </w:pPr>
      <w:r w:rsidRPr="00DE3595">
        <w:rPr>
          <w:b/>
          <w:sz w:val="24"/>
          <w:szCs w:val="24"/>
        </w:rPr>
        <w:t xml:space="preserve">UNIT </w:t>
      </w:r>
      <w:r w:rsidR="007F6206">
        <w:rPr>
          <w:b/>
          <w:sz w:val="24"/>
          <w:szCs w:val="24"/>
        </w:rPr>
        <w:t>–</w:t>
      </w:r>
      <w:r w:rsidRPr="00DE3595">
        <w:rPr>
          <w:b/>
          <w:sz w:val="24"/>
          <w:szCs w:val="24"/>
        </w:rPr>
        <w:t xml:space="preserve"> 2</w:t>
      </w:r>
    </w:p>
    <w:p w:rsidR="007F6206" w:rsidRPr="00DE3595" w:rsidRDefault="007F6206" w:rsidP="00DE3595">
      <w:pPr>
        <w:spacing w:line="276" w:lineRule="auto"/>
        <w:jc w:val="center"/>
        <w:rPr>
          <w:b/>
          <w:sz w:val="24"/>
          <w:szCs w:val="24"/>
        </w:rPr>
      </w:pPr>
    </w:p>
    <w:p w:rsidR="00142122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 xml:space="preserve">Q16. </w:t>
      </w:r>
      <w:r w:rsidR="00142122" w:rsidRPr="003A7F49">
        <w:rPr>
          <w:sz w:val="24"/>
          <w:szCs w:val="24"/>
        </w:rPr>
        <w:t xml:space="preserve">Briefly explain various build in objects in Java Script by giving s suitable example of each Also difference between Inner HTML “Outer HTML” and “Inner </w:t>
      </w:r>
      <w:proofErr w:type="gramStart"/>
      <w:r w:rsidR="00142122" w:rsidRPr="003A7F49">
        <w:rPr>
          <w:sz w:val="24"/>
          <w:szCs w:val="24"/>
        </w:rPr>
        <w:t>Text .</w:t>
      </w:r>
      <w:proofErr w:type="gramEnd"/>
    </w:p>
    <w:p w:rsidR="00142122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 xml:space="preserve">Q17. </w:t>
      </w:r>
      <w:r w:rsidR="00142122" w:rsidRPr="003A7F49">
        <w:rPr>
          <w:sz w:val="24"/>
          <w:szCs w:val="24"/>
        </w:rPr>
        <w:t xml:space="preserve"> Write program in Java Script that receives a member from the user and displays the factorial of that number </w:t>
      </w:r>
    </w:p>
    <w:p w:rsidR="00142122" w:rsidRPr="003A7F49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 xml:space="preserve">Q18. </w:t>
      </w:r>
      <w:r w:rsidR="00142122" w:rsidRPr="003A7F49">
        <w:rPr>
          <w:sz w:val="24"/>
          <w:szCs w:val="24"/>
        </w:rPr>
        <w:t xml:space="preserve">A) Explain various types of CSS with the help of an example. </w:t>
      </w:r>
    </w:p>
    <w:p w:rsidR="00142122" w:rsidRPr="003A7F49" w:rsidRDefault="00142122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B)  Explain difference ways through which JavaScript code can be attached with web page</w:t>
      </w:r>
    </w:p>
    <w:p w:rsidR="00142122" w:rsidRPr="003A7F49" w:rsidRDefault="00142122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</w:t>
      </w:r>
      <w:r w:rsidR="0088523F" w:rsidRPr="003A7F49">
        <w:rPr>
          <w:sz w:val="24"/>
          <w:szCs w:val="24"/>
        </w:rPr>
        <w:t>19</w:t>
      </w:r>
      <w:r w:rsidRPr="003A7F49">
        <w:rPr>
          <w:sz w:val="24"/>
          <w:szCs w:val="24"/>
        </w:rPr>
        <w:t>.  Design HTML Form for an Employee. Include following elements</w:t>
      </w:r>
    </w:p>
    <w:p w:rsidR="00142122" w:rsidRPr="003A7F49" w:rsidRDefault="00142122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 xml:space="preserve">  (a) Name </w:t>
      </w:r>
    </w:p>
    <w:p w:rsidR="00142122" w:rsidRPr="003A7F49" w:rsidRDefault="00142122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 xml:space="preserve">  (b) Qualification</w:t>
      </w:r>
    </w:p>
    <w:p w:rsidR="00142122" w:rsidRPr="003A7F49" w:rsidRDefault="00142122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 xml:space="preserve">  (c) Designation </w:t>
      </w:r>
    </w:p>
    <w:p w:rsidR="00142122" w:rsidRPr="003A7F49" w:rsidRDefault="00142122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 xml:space="preserve">  (d) Gender</w:t>
      </w:r>
    </w:p>
    <w:p w:rsidR="00142122" w:rsidRPr="003A7F49" w:rsidRDefault="00142122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 xml:space="preserve">  (e) Address </w:t>
      </w:r>
    </w:p>
    <w:p w:rsidR="00142122" w:rsidRPr="003A7F49" w:rsidRDefault="00142122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 xml:space="preserve">  </w:t>
      </w:r>
      <w:proofErr w:type="gramStart"/>
      <w:r w:rsidRPr="003A7F49">
        <w:rPr>
          <w:sz w:val="24"/>
          <w:szCs w:val="24"/>
        </w:rPr>
        <w:t>( f</w:t>
      </w:r>
      <w:proofErr w:type="gramEnd"/>
      <w:r w:rsidRPr="003A7F49">
        <w:rPr>
          <w:sz w:val="24"/>
          <w:szCs w:val="24"/>
        </w:rPr>
        <w:t>) Hobbies</w:t>
      </w:r>
    </w:p>
    <w:p w:rsidR="00142122" w:rsidRPr="003A7F49" w:rsidRDefault="00142122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</w:t>
      </w:r>
      <w:r w:rsidR="0088523F" w:rsidRPr="003A7F49">
        <w:rPr>
          <w:sz w:val="24"/>
          <w:szCs w:val="24"/>
        </w:rPr>
        <w:t>20</w:t>
      </w:r>
      <w:r w:rsidRPr="003A7F49">
        <w:rPr>
          <w:sz w:val="24"/>
          <w:szCs w:val="24"/>
        </w:rPr>
        <w:t xml:space="preserve">. What are HTML Lists? Explain its types with example </w:t>
      </w:r>
    </w:p>
    <w:p w:rsidR="00142122" w:rsidRPr="003A7F49" w:rsidRDefault="00142122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</w:t>
      </w:r>
      <w:r w:rsidR="0088523F" w:rsidRPr="003A7F49">
        <w:rPr>
          <w:sz w:val="24"/>
          <w:szCs w:val="24"/>
        </w:rPr>
        <w:t>21</w:t>
      </w:r>
      <w:r w:rsidRPr="003A7F49">
        <w:rPr>
          <w:sz w:val="24"/>
          <w:szCs w:val="24"/>
        </w:rPr>
        <w:t>. What is CSS and describe all Selectors with their use and examples? Also explain various types of CCS with the help of an example</w:t>
      </w:r>
    </w:p>
    <w:p w:rsidR="00142122" w:rsidRPr="003A7F49" w:rsidRDefault="00142122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</w:t>
      </w:r>
      <w:r w:rsidR="0088523F" w:rsidRPr="003A7F49">
        <w:rPr>
          <w:sz w:val="24"/>
          <w:szCs w:val="24"/>
        </w:rPr>
        <w:t>22</w:t>
      </w:r>
      <w:r w:rsidRPr="003A7F49">
        <w:rPr>
          <w:sz w:val="24"/>
          <w:szCs w:val="24"/>
        </w:rPr>
        <w:t>. (A) Create an HTML website for entering Pizza Order with customer information and validate some controls using Java Script and also use CSS.</w:t>
      </w:r>
    </w:p>
    <w:p w:rsidR="00142122" w:rsidRPr="003A7F49" w:rsidRDefault="00142122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(B)What is Cascading Style Sheet (CSS)? What are the benefits of CSS? Write code to apply CSS to an HTML document in two different ways.</w:t>
      </w:r>
    </w:p>
    <w:p w:rsidR="00142122" w:rsidRPr="003A7F49" w:rsidRDefault="00142122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(</w:t>
      </w:r>
      <w:proofErr w:type="gramStart"/>
      <w:r w:rsidRPr="003A7F49">
        <w:rPr>
          <w:sz w:val="24"/>
          <w:szCs w:val="24"/>
        </w:rPr>
        <w:t>C )</w:t>
      </w:r>
      <w:proofErr w:type="gramEnd"/>
      <w:r w:rsidRPr="003A7F49">
        <w:rPr>
          <w:sz w:val="24"/>
          <w:szCs w:val="24"/>
        </w:rPr>
        <w:t xml:space="preserve"> Explain Text alignment, indentation, decoration, spacing transformation using CSS giving appropriate code . </w:t>
      </w:r>
    </w:p>
    <w:p w:rsidR="00142122" w:rsidRPr="003A7F49" w:rsidRDefault="00142122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</w:t>
      </w:r>
      <w:r w:rsidR="0088523F" w:rsidRPr="003A7F49">
        <w:rPr>
          <w:sz w:val="24"/>
          <w:szCs w:val="24"/>
        </w:rPr>
        <w:t>23</w:t>
      </w:r>
      <w:r w:rsidRPr="003A7F49">
        <w:rPr>
          <w:sz w:val="24"/>
          <w:szCs w:val="24"/>
        </w:rPr>
        <w:t xml:space="preserve">. A) What is JavaScript? Explain Client-side JavaScript and Server-side JavaScript. Write JavaScript code to display current date and time at the click of a button. </w:t>
      </w:r>
    </w:p>
    <w:p w:rsidR="00142122" w:rsidRPr="003A7F49" w:rsidRDefault="00142122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 xml:space="preserve"> B) Demonstrate </w:t>
      </w:r>
      <w:proofErr w:type="spellStart"/>
      <w:r w:rsidRPr="003A7F49">
        <w:rPr>
          <w:sz w:val="24"/>
          <w:szCs w:val="24"/>
        </w:rPr>
        <w:t>onChange</w:t>
      </w:r>
      <w:proofErr w:type="spellEnd"/>
      <w:r w:rsidRPr="003A7F49">
        <w:rPr>
          <w:sz w:val="24"/>
          <w:szCs w:val="24"/>
        </w:rPr>
        <w:t xml:space="preserve"> </w:t>
      </w:r>
      <w:bookmarkStart w:id="6" w:name="_Hlk99807927"/>
      <w:r w:rsidRPr="003A7F49">
        <w:rPr>
          <w:sz w:val="24"/>
          <w:szCs w:val="24"/>
        </w:rPr>
        <w:t xml:space="preserve">event handler in JavaScript code </w:t>
      </w:r>
      <w:bookmarkEnd w:id="6"/>
      <w:r w:rsidRPr="003A7F49">
        <w:rPr>
          <w:sz w:val="24"/>
          <w:szCs w:val="24"/>
        </w:rPr>
        <w:t xml:space="preserve">when input focus </w:t>
      </w:r>
      <w:proofErr w:type="gramStart"/>
      <w:r w:rsidRPr="003A7F49">
        <w:rPr>
          <w:sz w:val="24"/>
          <w:szCs w:val="24"/>
        </w:rPr>
        <w:t>exist</w:t>
      </w:r>
      <w:proofErr w:type="gramEnd"/>
      <w:r w:rsidRPr="003A7F49">
        <w:rPr>
          <w:sz w:val="24"/>
          <w:szCs w:val="24"/>
        </w:rPr>
        <w:t xml:space="preserve"> the field after the user modifies its text.</w:t>
      </w:r>
    </w:p>
    <w:p w:rsidR="00142122" w:rsidRPr="003A7F49" w:rsidRDefault="00142122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</w:t>
      </w:r>
      <w:r w:rsidR="0088523F" w:rsidRPr="003A7F49">
        <w:rPr>
          <w:sz w:val="24"/>
          <w:szCs w:val="24"/>
        </w:rPr>
        <w:t>24</w:t>
      </w:r>
      <w:r w:rsidRPr="003A7F49">
        <w:rPr>
          <w:sz w:val="24"/>
          <w:szCs w:val="24"/>
        </w:rPr>
        <w:t xml:space="preserve">. </w:t>
      </w:r>
      <w:bookmarkStart w:id="7" w:name="_Hlk99808164"/>
      <w:r w:rsidRPr="003A7F49">
        <w:rPr>
          <w:sz w:val="24"/>
          <w:szCs w:val="24"/>
        </w:rPr>
        <w:t>What are the control structures available in JAVA? Explain using suitable examples</w:t>
      </w:r>
    </w:p>
    <w:p w:rsidR="00142122" w:rsidRPr="003A7F49" w:rsidRDefault="00142122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</w:t>
      </w:r>
      <w:r w:rsidR="0088523F" w:rsidRPr="003A7F49">
        <w:rPr>
          <w:sz w:val="24"/>
          <w:szCs w:val="24"/>
        </w:rPr>
        <w:t>25</w:t>
      </w:r>
      <w:r w:rsidRPr="003A7F49">
        <w:rPr>
          <w:sz w:val="24"/>
          <w:szCs w:val="24"/>
        </w:rPr>
        <w:t xml:space="preserve">. (A)Explain </w:t>
      </w:r>
      <w:proofErr w:type="spellStart"/>
      <w:r w:rsidRPr="003A7F49">
        <w:rPr>
          <w:sz w:val="24"/>
          <w:szCs w:val="24"/>
        </w:rPr>
        <w:t>Javascript</w:t>
      </w:r>
      <w:proofErr w:type="spellEnd"/>
      <w:r w:rsidRPr="003A7F49">
        <w:rPr>
          <w:sz w:val="24"/>
          <w:szCs w:val="24"/>
        </w:rPr>
        <w:t xml:space="preserve"> and its functioning.</w:t>
      </w:r>
    </w:p>
    <w:p w:rsidR="00142122" w:rsidRPr="003A7F49" w:rsidRDefault="00142122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 xml:space="preserve"> (B) Write a program that will compute factorial value of given number </w:t>
      </w:r>
    </w:p>
    <w:bookmarkEnd w:id="7"/>
    <w:p w:rsidR="00142122" w:rsidRPr="003A7F49" w:rsidRDefault="00142122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</w:t>
      </w:r>
      <w:r w:rsidR="004B5A3B">
        <w:rPr>
          <w:sz w:val="24"/>
          <w:szCs w:val="24"/>
        </w:rPr>
        <w:t>26</w:t>
      </w:r>
      <w:r w:rsidRPr="003A7F49">
        <w:rPr>
          <w:sz w:val="24"/>
          <w:szCs w:val="24"/>
        </w:rPr>
        <w:t xml:space="preserve">.  (A) Write a program which prints out a different greeting based on whether or not it is morning or not. It also, prints the name of the day of the week for today. </w:t>
      </w:r>
    </w:p>
    <w:p w:rsidR="00142122" w:rsidRPr="003A7F49" w:rsidRDefault="00142122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(B) Explain the following operators</w:t>
      </w:r>
    </w:p>
    <w:p w:rsidR="00142122" w:rsidRPr="003A7F49" w:rsidRDefault="00142122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(I) &amp;&amp;</w:t>
      </w:r>
    </w:p>
    <w:p w:rsidR="00142122" w:rsidRPr="003A7F49" w:rsidRDefault="00142122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(ii) !</w:t>
      </w:r>
    </w:p>
    <w:p w:rsidR="00142122" w:rsidRPr="003A7F49" w:rsidRDefault="00142122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(iii) ==</w:t>
      </w:r>
    </w:p>
    <w:p w:rsidR="00142122" w:rsidRPr="003A7F49" w:rsidRDefault="00142122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lastRenderedPageBreak/>
        <w:t>(iv) !=</w:t>
      </w:r>
    </w:p>
    <w:p w:rsidR="00142122" w:rsidRPr="003A7F49" w:rsidRDefault="00142122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</w:t>
      </w:r>
      <w:r w:rsidR="0088523F" w:rsidRPr="003A7F49">
        <w:rPr>
          <w:sz w:val="24"/>
          <w:szCs w:val="24"/>
        </w:rPr>
        <w:t>2</w:t>
      </w:r>
      <w:r w:rsidR="004B5A3B">
        <w:rPr>
          <w:sz w:val="24"/>
          <w:szCs w:val="24"/>
        </w:rPr>
        <w:t>7</w:t>
      </w:r>
      <w:r w:rsidRPr="003A7F49">
        <w:rPr>
          <w:sz w:val="24"/>
          <w:szCs w:val="24"/>
        </w:rPr>
        <w:t xml:space="preserve">. </w:t>
      </w:r>
      <w:bookmarkStart w:id="8" w:name="_Hlk99808089"/>
      <w:r w:rsidRPr="003A7F49">
        <w:rPr>
          <w:sz w:val="24"/>
          <w:szCs w:val="24"/>
        </w:rPr>
        <w:t xml:space="preserve">(A) Write a program to illustrate a user defined function. </w:t>
      </w:r>
    </w:p>
    <w:p w:rsidR="00142122" w:rsidRPr="003A7F49" w:rsidRDefault="00142122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 xml:space="preserve">(B) What are cascading style sheets? Explain different types of style sheets. Explain style sheet precedence rules. Write code for LINK tag. </w:t>
      </w:r>
    </w:p>
    <w:bookmarkEnd w:id="8"/>
    <w:p w:rsidR="0088523F" w:rsidRDefault="0088523F" w:rsidP="003A7F49">
      <w:pPr>
        <w:spacing w:line="276" w:lineRule="auto"/>
        <w:rPr>
          <w:sz w:val="24"/>
          <w:szCs w:val="24"/>
        </w:rPr>
      </w:pPr>
      <w:r w:rsidRPr="003A7F49">
        <w:rPr>
          <w:sz w:val="24"/>
          <w:szCs w:val="24"/>
        </w:rPr>
        <w:t>Q2</w:t>
      </w:r>
      <w:r w:rsidR="004B5A3B">
        <w:rPr>
          <w:sz w:val="24"/>
          <w:szCs w:val="24"/>
        </w:rPr>
        <w:t>8</w:t>
      </w:r>
      <w:r w:rsidRPr="003A7F49">
        <w:rPr>
          <w:sz w:val="24"/>
          <w:szCs w:val="24"/>
        </w:rPr>
        <w:t>.</w:t>
      </w:r>
      <w:r w:rsidR="004B5A3B">
        <w:rPr>
          <w:sz w:val="24"/>
          <w:szCs w:val="24"/>
        </w:rPr>
        <w:t xml:space="preserve"> a) Explain Dynamic HTML with example.</w:t>
      </w:r>
    </w:p>
    <w:p w:rsidR="004B5A3B" w:rsidRPr="003A7F49" w:rsidRDefault="004B5A3B" w:rsidP="003A7F4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b) What is JavaScript? Explain it with example.</w:t>
      </w:r>
    </w:p>
    <w:p w:rsidR="00142122" w:rsidRDefault="007F6206" w:rsidP="003A7F4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Q29. a) </w:t>
      </w:r>
      <w:r w:rsidR="009021F3">
        <w:rPr>
          <w:sz w:val="24"/>
          <w:szCs w:val="24"/>
        </w:rPr>
        <w:t>Explain the commands of JavaScript that can be used to modify a HTML Document.</w:t>
      </w:r>
    </w:p>
    <w:p w:rsidR="009021F3" w:rsidRDefault="009021F3" w:rsidP="003A7F4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b) Explain how events are handled using JavaScript.</w:t>
      </w:r>
    </w:p>
    <w:p w:rsidR="009021F3" w:rsidRPr="003A7F49" w:rsidRDefault="009021F3" w:rsidP="003A7F4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Q30. Write a program using JavaScript that changes the text WELCOME to lower case and then again to uppercase. This cycle of conversion is performed after every 10 seconds.</w:t>
      </w:r>
    </w:p>
    <w:sectPr w:rsidR="009021F3" w:rsidRPr="003A7F49" w:rsidSect="00C60603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54555"/>
    <w:multiLevelType w:val="hybridMultilevel"/>
    <w:tmpl w:val="38AC728C"/>
    <w:lvl w:ilvl="0" w:tplc="D8720474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D594B"/>
    <w:multiLevelType w:val="hybridMultilevel"/>
    <w:tmpl w:val="A97C6BDC"/>
    <w:lvl w:ilvl="0" w:tplc="FFFFFFFF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816C3"/>
    <w:multiLevelType w:val="hybridMultilevel"/>
    <w:tmpl w:val="00EEFC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94A56"/>
    <w:multiLevelType w:val="hybridMultilevel"/>
    <w:tmpl w:val="454CCE54"/>
    <w:lvl w:ilvl="0" w:tplc="6BF40B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22"/>
    <w:rsid w:val="000560D1"/>
    <w:rsid w:val="00070C8F"/>
    <w:rsid w:val="000A390A"/>
    <w:rsid w:val="00142122"/>
    <w:rsid w:val="001D24DA"/>
    <w:rsid w:val="00225EFF"/>
    <w:rsid w:val="003A7F49"/>
    <w:rsid w:val="004B5A3B"/>
    <w:rsid w:val="00515C46"/>
    <w:rsid w:val="00517ECF"/>
    <w:rsid w:val="00534336"/>
    <w:rsid w:val="005D1794"/>
    <w:rsid w:val="00716869"/>
    <w:rsid w:val="00741BFC"/>
    <w:rsid w:val="007F6206"/>
    <w:rsid w:val="0088523F"/>
    <w:rsid w:val="009021F3"/>
    <w:rsid w:val="00A92D61"/>
    <w:rsid w:val="00B20CE3"/>
    <w:rsid w:val="00B356C3"/>
    <w:rsid w:val="00BE07FD"/>
    <w:rsid w:val="00DD4C86"/>
    <w:rsid w:val="00DE3595"/>
    <w:rsid w:val="00E25C22"/>
    <w:rsid w:val="00E75D9D"/>
    <w:rsid w:val="00EF41BD"/>
    <w:rsid w:val="00F8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AAF8"/>
  <w15:chartTrackingRefBased/>
  <w15:docId w15:val="{E55BE5E4-D61A-4B54-9062-404A81D1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A92D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A92D61"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92D6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42122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character" w:styleId="Strong">
    <w:name w:val="Strong"/>
    <w:basedOn w:val="DefaultParagraphFont"/>
    <w:uiPriority w:val="22"/>
    <w:qFormat/>
    <w:rsid w:val="00E75D9D"/>
    <w:rPr>
      <w:b/>
      <w:bCs/>
    </w:rPr>
  </w:style>
  <w:style w:type="paragraph" w:customStyle="1" w:styleId="pw-post-body-paragraph">
    <w:name w:val="pw-post-body-paragraph"/>
    <w:basedOn w:val="Normal"/>
    <w:rsid w:val="00E75D9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chi\Documents\Custom%20Office%20Templates\Bosco%20Technical%20Training%20Socie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Bosco Technical Training Society.dotx</Template>
  <TotalTime>165</TotalTime>
  <Pages>4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</dc:creator>
  <cp:keywords/>
  <dc:description/>
  <cp:lastModifiedBy>Ruchi</cp:lastModifiedBy>
  <cp:revision>17</cp:revision>
  <dcterms:created xsi:type="dcterms:W3CDTF">2022-04-02T06:31:00Z</dcterms:created>
  <dcterms:modified xsi:type="dcterms:W3CDTF">2022-04-02T14:24:00Z</dcterms:modified>
</cp:coreProperties>
</file>